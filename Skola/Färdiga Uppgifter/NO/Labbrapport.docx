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09" w:rsidRPr="00762409" w:rsidRDefault="00762409" w:rsidP="00762409">
      <w:pPr>
        <w:rPr>
          <w:b/>
          <w:i/>
          <w:sz w:val="44"/>
          <w:u w:val="single"/>
        </w:rPr>
      </w:pPr>
      <w:r w:rsidRPr="00762409">
        <w:rPr>
          <w:b/>
          <w:i/>
          <w:sz w:val="44"/>
          <w:u w:val="single"/>
        </w:rPr>
        <w:t>Labbrapport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i/>
          <w:sz w:val="28"/>
          <w:u w:val="single"/>
        </w:rPr>
      </w:pPr>
      <w:r w:rsidRPr="00762409">
        <w:rPr>
          <w:b/>
          <w:i/>
          <w:sz w:val="28"/>
          <w:u w:val="single"/>
        </w:rPr>
        <w:t>salt, vatten och mjöl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jag ska blanda salt och mjöl med vatten för att se skillnaden när jag blandar de med vatten. 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i/>
          <w:u w:val="single"/>
        </w:rPr>
      </w:pPr>
      <w:r w:rsidRPr="00762409">
        <w:rPr>
          <w:b/>
          <w:i/>
          <w:u w:val="single"/>
        </w:rPr>
        <w:t>Hypotes:</w:t>
      </w:r>
    </w:p>
    <w:p w:rsidR="00762409" w:rsidRPr="00762409" w:rsidRDefault="00762409" w:rsidP="00762409">
      <w:pPr>
        <w:rPr>
          <w:b/>
          <w:sz w:val="20"/>
        </w:rPr>
      </w:pPr>
      <w:r w:rsidRPr="00762409">
        <w:rPr>
          <w:sz w:val="20"/>
        </w:rPr>
        <w:t xml:space="preserve">    </w:t>
      </w:r>
      <w:r w:rsidRPr="00762409">
        <w:rPr>
          <w:b/>
          <w:sz w:val="20"/>
        </w:rPr>
        <w:t>mjöl och vatten (varmt):</w:t>
      </w:r>
    </w:p>
    <w:p w:rsid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J</w:t>
      </w:r>
      <w:r>
        <w:rPr>
          <w:sz w:val="20"/>
        </w:rPr>
        <w:t>ag tror att mjöl och vatten</w:t>
      </w:r>
      <w:r w:rsidRPr="00762409">
        <w:rPr>
          <w:sz w:val="20"/>
        </w:rPr>
        <w:t xml:space="preserve"> </w:t>
      </w:r>
      <w:r w:rsidRPr="00762409">
        <w:rPr>
          <w:sz w:val="20"/>
        </w:rPr>
        <w:t>inte löser</w:t>
      </w:r>
      <w:r w:rsidRPr="00762409">
        <w:rPr>
          <w:sz w:val="20"/>
        </w:rPr>
        <w:t xml:space="preserve"> upp men senare när man blandar de så blir det små deg</w:t>
      </w:r>
      <w:r>
        <w:rPr>
          <w:sz w:val="20"/>
        </w:rPr>
        <w:t>-</w:t>
      </w:r>
    </w:p>
    <w:p w:rsidR="00762409" w:rsidRPr="00762409" w:rsidRDefault="00762409" w:rsidP="00762409">
      <w:pPr>
        <w:rPr>
          <w:sz w:val="20"/>
        </w:rPr>
      </w:pPr>
      <w:r>
        <w:rPr>
          <w:sz w:val="20"/>
        </w:rPr>
        <w:t xml:space="preserve">        </w:t>
      </w:r>
      <w:r w:rsidRPr="00762409">
        <w:rPr>
          <w:sz w:val="20"/>
        </w:rPr>
        <w:t>klumpar.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sz w:val="20"/>
        </w:rPr>
      </w:pPr>
      <w:r w:rsidRPr="00762409">
        <w:rPr>
          <w:sz w:val="20"/>
        </w:rPr>
        <w:t xml:space="preserve">    </w:t>
      </w:r>
      <w:r w:rsidRPr="00762409">
        <w:rPr>
          <w:b/>
          <w:sz w:val="20"/>
        </w:rPr>
        <w:t>mjöl och vatten (kalt):</w:t>
      </w:r>
    </w:p>
    <w:p w:rsid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J</w:t>
      </w:r>
      <w:r>
        <w:rPr>
          <w:sz w:val="20"/>
        </w:rPr>
        <w:t>ag tror att mjöl och vatten</w:t>
      </w:r>
      <w:r w:rsidRPr="00762409">
        <w:rPr>
          <w:sz w:val="20"/>
        </w:rPr>
        <w:t xml:space="preserve"> </w:t>
      </w:r>
      <w:r w:rsidRPr="00762409">
        <w:rPr>
          <w:sz w:val="20"/>
        </w:rPr>
        <w:t>inte löser</w:t>
      </w:r>
      <w:r w:rsidRPr="00762409">
        <w:rPr>
          <w:sz w:val="20"/>
        </w:rPr>
        <w:t xml:space="preserve"> upp men senare när man bla</w:t>
      </w:r>
      <w:r>
        <w:rPr>
          <w:sz w:val="20"/>
        </w:rPr>
        <w:t xml:space="preserve">ndar de så blir det små deg- </w:t>
      </w:r>
    </w:p>
    <w:p w:rsidR="00762409" w:rsidRPr="00762409" w:rsidRDefault="00762409" w:rsidP="00762409">
      <w:pPr>
        <w:rPr>
          <w:sz w:val="20"/>
        </w:rPr>
      </w:pPr>
      <w:r>
        <w:rPr>
          <w:sz w:val="20"/>
        </w:rPr>
        <w:t xml:space="preserve">        Klumpar.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sz w:val="20"/>
        </w:rPr>
      </w:pPr>
      <w:r w:rsidRPr="00762409">
        <w:rPr>
          <w:sz w:val="20"/>
        </w:rPr>
        <w:t xml:space="preserve">    </w:t>
      </w:r>
      <w:r w:rsidRPr="00762409">
        <w:rPr>
          <w:b/>
          <w:sz w:val="20"/>
        </w:rPr>
        <w:t>Salt och vatten (Varmt):</w:t>
      </w:r>
    </w:p>
    <w:p w:rsidR="00762409" w:rsidRPr="00762409" w:rsidRDefault="00762409" w:rsidP="00762409">
      <w:pPr>
        <w:rPr>
          <w:sz w:val="20"/>
        </w:rPr>
      </w:pPr>
      <w:r>
        <w:rPr>
          <w:sz w:val="20"/>
        </w:rPr>
        <w:t xml:space="preserve">        Jag tror att saltet l</w:t>
      </w:r>
      <w:r w:rsidRPr="00762409">
        <w:rPr>
          <w:sz w:val="20"/>
        </w:rPr>
        <w:t>öser upp och va</w:t>
      </w:r>
      <w:r>
        <w:rPr>
          <w:sz w:val="20"/>
        </w:rPr>
        <w:t>ttnet blir vit och mindre genom</w:t>
      </w:r>
      <w:r w:rsidRPr="00762409">
        <w:rPr>
          <w:sz w:val="20"/>
        </w:rPr>
        <w:t>skinligt</w:t>
      </w:r>
      <w:r w:rsidRPr="00762409">
        <w:rPr>
          <w:sz w:val="20"/>
        </w:rPr>
        <w:t>.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Vi använde sked och en burk för att blanda </w:t>
      </w:r>
      <w:r w:rsidRPr="00762409">
        <w:rPr>
          <w:sz w:val="20"/>
        </w:rPr>
        <w:t>ingredienserna</w:t>
      </w:r>
      <w:r w:rsidRPr="00762409">
        <w:rPr>
          <w:sz w:val="20"/>
        </w:rPr>
        <w:t>: Salt, vatten, mjöl.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i/>
          <w:u w:val="single"/>
        </w:rPr>
      </w:pPr>
      <w:proofErr w:type="gramStart"/>
      <w:r w:rsidRPr="00762409">
        <w:rPr>
          <w:b/>
          <w:i/>
          <w:u w:val="single"/>
        </w:rPr>
        <w:t>Instruktion / Resultat</w:t>
      </w:r>
      <w:proofErr w:type="gramEnd"/>
      <w:r w:rsidRPr="00762409">
        <w:rPr>
          <w:b/>
          <w:i/>
          <w:u w:val="single"/>
        </w:rPr>
        <w:t xml:space="preserve"> :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sz w:val="20"/>
          <w:u w:val="single"/>
        </w:rPr>
      </w:pPr>
      <w:r w:rsidRPr="00762409">
        <w:rPr>
          <w:sz w:val="20"/>
        </w:rPr>
        <w:t xml:space="preserve">    </w:t>
      </w:r>
      <w:r w:rsidRPr="00762409">
        <w:rPr>
          <w:b/>
          <w:sz w:val="20"/>
          <w:u w:val="single"/>
        </w:rPr>
        <w:t xml:space="preserve">f.1 &lt;Kalt vatten(200 ml) med mjöl (en matsked) </w:t>
      </w:r>
      <w:proofErr w:type="gramStart"/>
      <w:r w:rsidRPr="00762409">
        <w:rPr>
          <w:b/>
          <w:sz w:val="20"/>
          <w:u w:val="single"/>
        </w:rPr>
        <w:t>&gt;  :</w:t>
      </w:r>
      <w:proofErr w:type="gramEnd"/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sz w:val="20"/>
        </w:rPr>
      </w:pPr>
      <w:r w:rsidRPr="00762409">
        <w:rPr>
          <w:b/>
          <w:sz w:val="20"/>
        </w:rPr>
        <w:t xml:space="preserve">        Start:</w:t>
      </w: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först häller mjöl (en matsked) i kalt vatten (200 ml) i en burk.</w:t>
      </w: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Vänta 2 min.</w:t>
      </w: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Blanda saltet och vattnet i burken.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</w:p>
    <w:p w:rsid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</w:t>
      </w:r>
    </w:p>
    <w:p w:rsidR="00762409" w:rsidRPr="00762409" w:rsidRDefault="00762409" w:rsidP="00762409">
      <w:pPr>
        <w:rPr>
          <w:b/>
          <w:sz w:val="20"/>
        </w:rPr>
      </w:pPr>
      <w:r w:rsidRPr="00762409">
        <w:rPr>
          <w:b/>
          <w:sz w:val="20"/>
        </w:rPr>
        <w:t xml:space="preserve"> </w:t>
      </w:r>
      <w:proofErr w:type="gramStart"/>
      <w:r w:rsidRPr="00762409">
        <w:rPr>
          <w:b/>
          <w:sz w:val="20"/>
        </w:rPr>
        <w:t>Resultat :</w:t>
      </w:r>
      <w:proofErr w:type="gramEnd"/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Vattnet blev mindre </w:t>
      </w:r>
      <w:r w:rsidRPr="00762409">
        <w:rPr>
          <w:sz w:val="20"/>
        </w:rPr>
        <w:t>genomskinligt</w:t>
      </w:r>
      <w:r w:rsidRPr="00762409">
        <w:rPr>
          <w:sz w:val="20"/>
        </w:rPr>
        <w:t>. Deg klumpar kom till ytan av vattnet.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sz w:val="20"/>
          <w:u w:val="single"/>
        </w:rPr>
      </w:pPr>
      <w:r w:rsidRPr="00762409">
        <w:rPr>
          <w:sz w:val="20"/>
        </w:rPr>
        <w:t xml:space="preserve">    </w:t>
      </w:r>
      <w:r w:rsidRPr="00762409">
        <w:rPr>
          <w:b/>
          <w:sz w:val="20"/>
          <w:u w:val="single"/>
        </w:rPr>
        <w:t xml:space="preserve">f.2 &lt;Varmt vatten (200 ml) med mjöl (en matsked) </w:t>
      </w:r>
      <w:proofErr w:type="gramStart"/>
      <w:r w:rsidRPr="00762409">
        <w:rPr>
          <w:b/>
          <w:sz w:val="20"/>
          <w:u w:val="single"/>
        </w:rPr>
        <w:t>&gt;  :</w:t>
      </w:r>
      <w:proofErr w:type="gramEnd"/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sz w:val="20"/>
        </w:rPr>
      </w:pPr>
      <w:r w:rsidRPr="00762409">
        <w:rPr>
          <w:b/>
          <w:sz w:val="20"/>
        </w:rPr>
        <w:t xml:space="preserve">        Start:</w:t>
      </w: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först häller mjöl (en matsked) i varmt vatten (200 ml) i en burk.</w:t>
      </w: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Vänta 2 min.</w:t>
      </w: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Blanda saltet och vattnet i burken.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sz w:val="20"/>
        </w:rPr>
      </w:pPr>
      <w:r w:rsidRPr="00762409">
        <w:rPr>
          <w:b/>
          <w:sz w:val="20"/>
        </w:rPr>
        <w:t xml:space="preserve">        </w:t>
      </w:r>
      <w:proofErr w:type="gramStart"/>
      <w:r w:rsidRPr="00762409">
        <w:rPr>
          <w:b/>
          <w:sz w:val="20"/>
        </w:rPr>
        <w:t>Resultat :</w:t>
      </w:r>
      <w:proofErr w:type="gramEnd"/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Vattnet blev mindre </w:t>
      </w:r>
      <w:r w:rsidRPr="00762409">
        <w:rPr>
          <w:sz w:val="20"/>
        </w:rPr>
        <w:t>genomskinligt</w:t>
      </w:r>
      <w:r w:rsidRPr="00762409">
        <w:rPr>
          <w:sz w:val="20"/>
        </w:rPr>
        <w:t xml:space="preserve">. </w:t>
      </w:r>
      <w:r w:rsidRPr="00762409">
        <w:rPr>
          <w:sz w:val="20"/>
        </w:rPr>
        <w:t>Skum</w:t>
      </w:r>
      <w:r w:rsidRPr="00762409">
        <w:rPr>
          <w:sz w:val="20"/>
        </w:rPr>
        <w:t xml:space="preserve"> samt deg klumpar kom till ytan av vattnet.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sz w:val="20"/>
          <w:u w:val="single"/>
        </w:rPr>
      </w:pPr>
      <w:r w:rsidRPr="00762409">
        <w:rPr>
          <w:b/>
          <w:sz w:val="20"/>
        </w:rPr>
        <w:t xml:space="preserve">    </w:t>
      </w:r>
      <w:r w:rsidRPr="00762409">
        <w:rPr>
          <w:b/>
          <w:sz w:val="20"/>
          <w:u w:val="single"/>
        </w:rPr>
        <w:t xml:space="preserve">f.3 &lt;Varmt vatten (200 ml) med salt (en tesked) </w:t>
      </w:r>
      <w:proofErr w:type="gramStart"/>
      <w:r w:rsidRPr="00762409">
        <w:rPr>
          <w:b/>
          <w:sz w:val="20"/>
          <w:u w:val="single"/>
        </w:rPr>
        <w:t>&gt;  :</w:t>
      </w:r>
      <w:proofErr w:type="gramEnd"/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b/>
          <w:sz w:val="20"/>
        </w:rPr>
      </w:pPr>
      <w:r w:rsidRPr="00762409">
        <w:rPr>
          <w:b/>
          <w:sz w:val="20"/>
        </w:rPr>
        <w:t xml:space="preserve">        Start:</w:t>
      </w: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först häller salt(en tesked) i Varmt vatten(200 ml) i en burk.</w:t>
      </w: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Sedan blandar man saltet och vattnet med en sked.</w:t>
      </w:r>
    </w:p>
    <w:p w:rsidR="00762409" w:rsidRPr="00762409" w:rsidRDefault="00762409" w:rsidP="00762409">
      <w:pPr>
        <w:rPr>
          <w:sz w:val="20"/>
        </w:rPr>
      </w:pPr>
      <w:r>
        <w:rPr>
          <w:sz w:val="20"/>
        </w:rPr>
        <w:t xml:space="preserve">            </w:t>
      </w:r>
    </w:p>
    <w:p w:rsidR="00762409" w:rsidRPr="00762409" w:rsidRDefault="00762409" w:rsidP="00762409">
      <w:pPr>
        <w:rPr>
          <w:b/>
          <w:sz w:val="20"/>
        </w:rPr>
      </w:pPr>
      <w:r w:rsidRPr="00762409">
        <w:rPr>
          <w:b/>
          <w:sz w:val="20"/>
        </w:rPr>
        <w:t xml:space="preserve">        Resultat:</w:t>
      </w: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            Vattnet blir mindre </w:t>
      </w:r>
      <w:r w:rsidRPr="00762409">
        <w:rPr>
          <w:sz w:val="20"/>
        </w:rPr>
        <w:t>genomskinligt</w:t>
      </w:r>
      <w:r w:rsidRPr="00762409">
        <w:rPr>
          <w:sz w:val="20"/>
        </w:rPr>
        <w:t>.</w:t>
      </w:r>
    </w:p>
    <w:p w:rsidR="00762409" w:rsidRDefault="00762409" w:rsidP="00762409">
      <w:pPr>
        <w:rPr>
          <w:sz w:val="20"/>
        </w:rPr>
      </w:pPr>
      <w:r>
        <w:rPr>
          <w:sz w:val="20"/>
        </w:rPr>
        <w:t xml:space="preserve">            Saltet löser upp i vattnet.</w:t>
      </w:r>
    </w:p>
    <w:p w:rsidR="00762409" w:rsidRPr="00762409" w:rsidRDefault="00762409" w:rsidP="00762409">
      <w:pPr>
        <w:rPr>
          <w:sz w:val="20"/>
        </w:rPr>
      </w:pPr>
    </w:p>
    <w:p w:rsidR="00762409" w:rsidRPr="00762409" w:rsidRDefault="00762409" w:rsidP="00762409">
      <w:pPr>
        <w:rPr>
          <w:sz w:val="20"/>
        </w:rPr>
      </w:pPr>
      <w:r w:rsidRPr="00762409">
        <w:rPr>
          <w:sz w:val="20"/>
        </w:rPr>
        <w:t xml:space="preserve">Det blev som jag </w:t>
      </w:r>
      <w:r w:rsidRPr="00762409">
        <w:rPr>
          <w:sz w:val="20"/>
        </w:rPr>
        <w:t>trodde</w:t>
      </w:r>
      <w:r w:rsidRPr="00762409">
        <w:rPr>
          <w:sz w:val="20"/>
        </w:rPr>
        <w:t xml:space="preserve"> att det skulle bli fat </w:t>
      </w:r>
      <w:proofErr w:type="gramStart"/>
      <w:r w:rsidRPr="00762409">
        <w:rPr>
          <w:sz w:val="20"/>
        </w:rPr>
        <w:t>på ( f</w:t>
      </w:r>
      <w:proofErr w:type="gramEnd"/>
      <w:r w:rsidRPr="00762409">
        <w:rPr>
          <w:sz w:val="20"/>
        </w:rPr>
        <w:t>.2 &lt;Varmt vatten (200 ml) med mjöl (en matsked) ) så blev det lite</w:t>
      </w:r>
    </w:p>
    <w:p w:rsidR="00DA216F" w:rsidRPr="00762409" w:rsidRDefault="00762409" w:rsidP="00762409">
      <w:pPr>
        <w:rPr>
          <w:sz w:val="20"/>
        </w:rPr>
      </w:pPr>
      <w:r w:rsidRPr="00762409">
        <w:rPr>
          <w:sz w:val="20"/>
        </w:rPr>
        <w:t>Skum som jag inte trodde att det skulle bli.</w:t>
      </w:r>
      <w:bookmarkStart w:id="0" w:name="_GoBack"/>
      <w:bookmarkEnd w:id="0"/>
    </w:p>
    <w:sectPr w:rsidR="00DA216F" w:rsidRPr="00762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9"/>
    <w:rsid w:val="00386E79"/>
    <w:rsid w:val="00762409"/>
    <w:rsid w:val="00877FB9"/>
    <w:rsid w:val="00D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625C"/>
  <w15:chartTrackingRefBased/>
  <w15:docId w15:val="{C252C2FD-252A-4698-A80D-9A77BFD9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A40480B</Template>
  <TotalTime>33</TotalTime>
  <Pages>2</Pages>
  <Words>291</Words>
  <Characters>1543</Characters>
  <Application>Microsoft Office Word</Application>
  <DocSecurity>0</DocSecurity>
  <Lines>12</Lines>
  <Paragraphs>3</Paragraphs>
  <ScaleCrop>false</ScaleCrop>
  <Company>Håbo kommun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Khosro Hosseini</dc:creator>
  <cp:keywords/>
  <dc:description/>
  <cp:lastModifiedBy>Khosro Hosseini</cp:lastModifiedBy>
  <cp:revision>3</cp:revision>
  <dcterms:created xsi:type="dcterms:W3CDTF">2020-09-14T12:36:00Z</dcterms:created>
  <dcterms:modified xsi:type="dcterms:W3CDTF">2020-09-14T13:09:00Z</dcterms:modified>
</cp:coreProperties>
</file>